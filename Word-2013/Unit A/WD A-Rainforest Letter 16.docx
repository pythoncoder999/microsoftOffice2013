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AEF14CE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AoAAAAA&#10;AAAAIQBizirFkzYAAJM2AAAVAAAAZHJzL21lZGlhL2ltYWdlMS5qcGVn/9j/4AAQSkZJRgABAQEA&#10;lgCWAAD/2wBDAAgGBgcGBQgHBwcJCQgKDBQNDAsLDBkSEw8UHRofHh0aHBwgJC4nICIsIxwcKDcp&#10;LDAxNDQ0Hyc5PTgyPC4zNDL/2wBDAQkJCQwLDBgNDRgyIRwhMjIyMjIyMjIyMjIyMjIyMjIyMjIy&#10;MjIyMjIyMjIyMjIyMjIyMjIyMjIyMjIyMjIyMjL/wAARCAFcAV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sdt>
            <w:sdtPr>
              <w:id w:val="-674414480"/>
              <w:placeholder>
                <w:docPart w:val="DefaultPlaceholder_-1854013437"/>
              </w:placeholder>
              <w:date w:fullDate="2019-11-17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75F66" w:rsidRDefault="00E75F66" w:rsidP="00846D4F">
                <w:pPr>
                  <w:pStyle w:val="Address"/>
                </w:pPr>
                <w:r>
                  <w:t>11/17/2019</w:t>
                </w:r>
              </w:p>
            </w:sdtContent>
          </w:sdt>
          <w:p w:rsidR="00E75F66" w:rsidRDefault="00E75F66" w:rsidP="00846D4F">
            <w:pPr>
              <w:pStyle w:val="Address"/>
            </w:pPr>
          </w:p>
          <w:p w:rsidR="000629D5" w:rsidRDefault="00E75F66" w:rsidP="00846D4F">
            <w:pPr>
              <w:pStyle w:val="Address"/>
            </w:pPr>
            <w:r>
              <w:t>Ms. Yana Roy</w:t>
            </w:r>
          </w:p>
          <w:p w:rsidR="000629D5" w:rsidRDefault="00E75F66" w:rsidP="00846D4F">
            <w:pPr>
              <w:pStyle w:val="Address"/>
            </w:pPr>
            <w:r>
              <w:t>Manager</w:t>
            </w:r>
          </w:p>
          <w:p w:rsidR="000629D5" w:rsidRDefault="00E75F66" w:rsidP="00846D4F">
            <w:pPr>
              <w:pStyle w:val="Address"/>
            </w:pPr>
            <w:r>
              <w:t>Rainforest Hotel</w:t>
            </w:r>
          </w:p>
          <w:p w:rsidR="000629D5" w:rsidRDefault="00E75F66" w:rsidP="00846D4F">
            <w:pPr>
              <w:pStyle w:val="Address"/>
            </w:pPr>
            <w:r>
              <w:t>P.O. Box 4397</w:t>
            </w:r>
          </w:p>
          <w:p w:rsidR="000629D5" w:rsidRDefault="00E75F66" w:rsidP="00846D4F">
            <w:pPr>
              <w:pStyle w:val="Address"/>
            </w:pPr>
            <w:r>
              <w:t>Kuching 93100, Malaysia</w:t>
            </w:r>
          </w:p>
          <w:p w:rsidR="000629D5" w:rsidRDefault="000629D5" w:rsidP="00846D4F">
            <w:r w:rsidRPr="00BF09B3">
              <w:t xml:space="preserve">Dear </w:t>
            </w:r>
            <w:r w:rsidR="00E75F66">
              <w:t>Ms. Roy</w:t>
            </w:r>
            <w:r w:rsidRPr="00BF09B3">
              <w:t>,</w:t>
            </w:r>
          </w:p>
          <w:p w:rsidR="00846D4F" w:rsidRPr="00846D4F" w:rsidRDefault="00E75F66" w:rsidP="00E75F66">
            <w:r>
              <w:t>Enclosed please find a copy of our contract for the Borneo Explorer Trek tour. We look forward to working with you.</w:t>
            </w:r>
          </w:p>
          <w:sdt>
            <w:sdtPr>
              <w:id w:val="-1550829223"/>
              <w:placeholder>
                <w:docPart w:val="776F8806DEB94BAFB2E4C4F7FFB16685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r w:rsidRPr="00846D4F">
                  <w:t>Are you looking for a [job title] with:</w:t>
                </w:r>
              </w:p>
            </w:sdtContent>
          </w:sdt>
          <w:sdt>
            <w:sdtPr>
              <w:id w:val="1048413284"/>
              <w:placeholder>
                <w:docPart w:val="F61268C6A21E4EF1894A09C1B88041C8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pPr>
                  <w:pStyle w:val="ListBullet"/>
                </w:pPr>
                <w:r w:rsidRPr="00846D4F">
                  <w:t>[Number] years of hands-on experience in [area of expertise]?</w:t>
                </w:r>
              </w:p>
              <w:p w:rsidR="00846D4F" w:rsidRPr="00846D4F" w:rsidRDefault="00846D4F" w:rsidP="00846D4F">
                <w:pPr>
                  <w:pStyle w:val="ListBullet"/>
                </w:pPr>
                <w:r w:rsidRPr="00846D4F">
                  <w:t>Knowledge of the latest technology in [industry or field]?</w:t>
                </w:r>
              </w:p>
              <w:p w:rsidR="00846D4F" w:rsidRPr="00846D4F" w:rsidRDefault="00846D4F" w:rsidP="00846D4F">
                <w:pPr>
                  <w:pStyle w:val="ListBullet"/>
                </w:pPr>
                <w:r w:rsidRPr="00846D4F">
                  <w:t>[Excellent written and oral communication skills?]</w:t>
                </w:r>
              </w:p>
              <w:p w:rsidR="00846D4F" w:rsidRPr="00846D4F" w:rsidRDefault="00846D4F" w:rsidP="00846D4F">
                <w:pPr>
                  <w:pStyle w:val="ListBullet"/>
                </w:pPr>
                <w:r w:rsidRPr="00846D4F">
                  <w:t>[A passion to learn and to increase his skills?]</w:t>
                </w:r>
              </w:p>
            </w:sdtContent>
          </w:sdt>
          <w:sdt>
            <w:sdtPr>
              <w:id w:val="-1896043186"/>
              <w:placeholder>
                <w:docPart w:val="61C4F7A948A546CFAC3C12A36F96C34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0629D5" w:rsidRPr="00296009" w:rsidRDefault="000629D5" w:rsidP="00846D4F">
                <w:r w:rsidRPr="00296009">
                  <w:t>If so, then you need look no further. You will see from my enclosed resume that I meet all of these qualifications and more.</w:t>
                </w:r>
              </w:p>
              <w:p w:rsidR="000629D5" w:rsidRPr="00296009" w:rsidRDefault="000629D5" w:rsidP="00846D4F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</w:p>
              <w:p w:rsidR="000629D5" w:rsidRPr="00BF09B3" w:rsidRDefault="000629D5" w:rsidP="00846D4F">
                <w:r w:rsidRPr="00296009">
                  <w:t>Thank you for taking the time to review my resume. I look forward to talking with you.</w:t>
                </w:r>
                <w:r w:rsidR="00846D4F">
                  <w:br/>
                </w:r>
                <w:r w:rsidR="00846D4F">
                  <w:br/>
                  <w:t>Sincerely,</w:t>
                </w:r>
              </w:p>
            </w:sdtContent>
          </w:sdt>
          <w:p w:rsidR="000629D5" w:rsidRPr="00BF09B3" w:rsidRDefault="000629D5" w:rsidP="00846D4F"/>
          <w:p w:rsidR="000629D5" w:rsidRDefault="00E75F66" w:rsidP="00846D4F">
            <w:r>
              <w:t xml:space="preserve">Gunardi </w:t>
            </w:r>
            <w:proofErr w:type="spellStart"/>
            <w:r>
              <w:t>Saputra</w:t>
            </w:r>
            <w:proofErr w:type="spellEnd"/>
          </w:p>
          <w:sdt>
            <w:sdtPr>
              <w:id w:val="1417443802"/>
              <w:placeholder>
                <w:docPart w:val="CE13F6E3774A45B9B51243FA39940650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t>Enclosure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5D4A96" w:rsidRDefault="000860F0" w:rsidP="005D4A96">
            <w:pPr>
              <w:pStyle w:val="Title"/>
              <w:rPr>
                <w:sz w:val="44"/>
              </w:rPr>
            </w:pPr>
            <w:r>
              <w:rPr>
                <w:sz w:val="52"/>
              </w:rPr>
              <w:t>Quest Special</w:t>
            </w:r>
            <w:r w:rsidR="00F335C7">
              <w:rPr>
                <w:sz w:val="52"/>
              </w:rPr>
              <w:t xml:space="preserve"> travel</w:t>
            </w:r>
          </w:p>
          <w:p w:rsidR="000629D5" w:rsidRDefault="000629D5" w:rsidP="000629D5"/>
          <w:sdt>
            <w:sdtPr>
              <w:id w:val="-1954003311"/>
              <w:placeholder>
                <w:docPart w:val="29DDD99E093F4915BD4A38B7CB1E0ED5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p w:rsidR="000629D5" w:rsidRPr="004D3011" w:rsidRDefault="005D4A96" w:rsidP="005D4A96">
            <w:pPr>
              <w:pStyle w:val="ContactDetails"/>
            </w:pPr>
            <w:r>
              <w:t>Tel: 619.555.1223</w:t>
            </w:r>
          </w:p>
          <w:p w:rsidR="005D4A96" w:rsidRDefault="005D4A96" w:rsidP="005D4A96">
            <w:pPr>
              <w:pStyle w:val="ContactDetails"/>
            </w:pPr>
            <w:r>
              <w:t>Fax: 619.555.0937</w:t>
            </w:r>
          </w:p>
          <w:p w:rsidR="005D4A96" w:rsidRPr="00846D4F" w:rsidRDefault="005D4A96" w:rsidP="005D4A96">
            <w:pPr>
              <w:pStyle w:val="ContactDetails"/>
              <w:rPr>
                <w:sz w:val="8"/>
              </w:rPr>
            </w:pPr>
            <w:r>
              <w:t>www.questspecialtytravel.com</w:t>
            </w:r>
          </w:p>
          <w:p w:rsidR="005D4A96" w:rsidRPr="00846D4F" w:rsidRDefault="005D4A96" w:rsidP="005D4A96">
            <w:pPr>
              <w:pStyle w:val="ContactDetails"/>
              <w:rPr>
                <w:rStyle w:val="Hyperlink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D54900" w:rsidP="005D4A96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900" w:rsidRDefault="00D54900" w:rsidP="000C45FF">
      <w:r>
        <w:separator/>
      </w:r>
    </w:p>
  </w:endnote>
  <w:endnote w:type="continuationSeparator" w:id="0">
    <w:p w:rsidR="00D54900" w:rsidRDefault="00D5490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900" w:rsidRDefault="00D54900" w:rsidP="000C45FF">
      <w:r>
        <w:separator/>
      </w:r>
    </w:p>
  </w:footnote>
  <w:footnote w:type="continuationSeparator" w:id="0">
    <w:p w:rsidR="00D54900" w:rsidRDefault="00D5490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6"/>
    <w:rsid w:val="00036450"/>
    <w:rsid w:val="00061C84"/>
    <w:rsid w:val="000629D5"/>
    <w:rsid w:val="00076632"/>
    <w:rsid w:val="000860F0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4A96"/>
    <w:rsid w:val="005D6289"/>
    <w:rsid w:val="005E39D5"/>
    <w:rsid w:val="005E4838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922D5C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54900"/>
    <w:rsid w:val="00D82F2F"/>
    <w:rsid w:val="00DA694B"/>
    <w:rsid w:val="00DD172A"/>
    <w:rsid w:val="00E25A26"/>
    <w:rsid w:val="00E55D74"/>
    <w:rsid w:val="00E75F66"/>
    <w:rsid w:val="00E866EC"/>
    <w:rsid w:val="00E93B74"/>
    <w:rsid w:val="00EB3A62"/>
    <w:rsid w:val="00F335C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6F8806DEB94BAFB2E4C4F7FFB16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1C93F-3DB5-49ED-B077-1A1D9DD2817E}"/>
      </w:docPartPr>
      <w:docPartBody>
        <w:p w:rsidR="00000000" w:rsidRDefault="00A033C2">
          <w:pPr>
            <w:pStyle w:val="776F8806DEB94BAFB2E4C4F7FFB16685"/>
          </w:pPr>
          <w:r w:rsidRPr="00846D4F">
            <w:t>Are you looking for a [job title] with:</w:t>
          </w:r>
        </w:p>
      </w:docPartBody>
    </w:docPart>
    <w:docPart>
      <w:docPartPr>
        <w:name w:val="F61268C6A21E4EF1894A09C1B8804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24108-020C-4C8B-86B9-FA507C884A18}"/>
      </w:docPartPr>
      <w:docPartBody>
        <w:p w:rsidR="00BF6675" w:rsidRPr="00846D4F" w:rsidRDefault="00A033C2" w:rsidP="00846D4F">
          <w:pPr>
            <w:pStyle w:val="ListBullet"/>
          </w:pPr>
          <w:r w:rsidRPr="00846D4F">
            <w:t>[Number] years of hands-on experience in [area of expertise]?</w:t>
          </w:r>
        </w:p>
        <w:p w:rsidR="00BF6675" w:rsidRPr="00846D4F" w:rsidRDefault="00A033C2" w:rsidP="00846D4F">
          <w:pPr>
            <w:pStyle w:val="ListBullet"/>
          </w:pPr>
          <w:r w:rsidRPr="00846D4F">
            <w:t>Knowledge of the latest technology in [industry or field]?</w:t>
          </w:r>
        </w:p>
        <w:p w:rsidR="00BF6675" w:rsidRPr="00846D4F" w:rsidRDefault="00A033C2" w:rsidP="00846D4F">
          <w:pPr>
            <w:pStyle w:val="ListBullet"/>
          </w:pPr>
          <w:r w:rsidRPr="00846D4F">
            <w:t>[Excellent written and oral communication skills?]</w:t>
          </w:r>
        </w:p>
        <w:p w:rsidR="00000000" w:rsidRDefault="00A033C2">
          <w:pPr>
            <w:pStyle w:val="F61268C6A21E4EF1894A09C1B88041C8"/>
          </w:pPr>
          <w:r w:rsidRPr="00846D4F">
            <w:t xml:space="preserve">[A passion to </w:t>
          </w:r>
          <w:r w:rsidRPr="00846D4F">
            <w:t>learn and to increase his skills?]</w:t>
          </w:r>
        </w:p>
      </w:docPartBody>
    </w:docPart>
    <w:docPart>
      <w:docPartPr>
        <w:name w:val="61C4F7A948A546CFAC3C12A36F96C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E069A-DB95-45FE-994F-E242A5FFC3F1}"/>
      </w:docPartPr>
      <w:docPartBody>
        <w:p w:rsidR="00BF6675" w:rsidRPr="00296009" w:rsidRDefault="00A033C2" w:rsidP="00846D4F">
          <w:r w:rsidRPr="00296009">
            <w:t>If so, then you need look no further. You will see from my enclosed resume that I meet all of these qualifications and more.</w:t>
          </w:r>
        </w:p>
        <w:p w:rsidR="00BF6675" w:rsidRPr="00296009" w:rsidRDefault="00A033C2" w:rsidP="00846D4F">
          <w:r w:rsidRPr="00296009">
            <w:t>I would very much like to discuss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</w:p>
        <w:p w:rsidR="00000000" w:rsidRDefault="00A033C2">
          <w:pPr>
            <w:pStyle w:val="61C4F7A948A546CFAC3C12A36F96C34A"/>
          </w:pPr>
          <w:r w:rsidRPr="00296009">
            <w:t>Thank you for taking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CE13F6E3774A45B9B51243FA39940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48E23-3012-4564-8A69-369EA4A408C7}"/>
      </w:docPartPr>
      <w:docPartBody>
        <w:p w:rsidR="00000000" w:rsidRDefault="00A033C2">
          <w:pPr>
            <w:pStyle w:val="CE13F6E3774A45B9B51243FA39940650"/>
          </w:pPr>
          <w:r w:rsidRPr="000629D5">
            <w:t>Enclosure</w:t>
          </w:r>
        </w:p>
      </w:docPartBody>
    </w:docPart>
    <w:docPart>
      <w:docPartPr>
        <w:name w:val="29DDD99E093F4915BD4A38B7CB1E0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EA689-2FD3-4547-9F28-E39F797F3223}"/>
      </w:docPartPr>
      <w:docPartBody>
        <w:p w:rsidR="00000000" w:rsidRDefault="00A033C2">
          <w:pPr>
            <w:pStyle w:val="29DDD99E093F4915BD4A38B7CB1E0ED5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20371-E7FE-4C91-BD7B-8000777F7900}"/>
      </w:docPartPr>
      <w:docPartBody>
        <w:p w:rsidR="00000000" w:rsidRDefault="00C75948">
          <w:r w:rsidRPr="00F50AD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48"/>
    <w:rsid w:val="00A033C2"/>
    <w:rsid w:val="00C7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81A691D864CB281D14E232C817C2D">
    <w:name w:val="6E181A691D864CB281D14E232C817C2D"/>
  </w:style>
  <w:style w:type="paragraph" w:customStyle="1" w:styleId="89230599764B43C9B3C68E33E4521DA1">
    <w:name w:val="89230599764B43C9B3C68E33E4521DA1"/>
  </w:style>
  <w:style w:type="paragraph" w:customStyle="1" w:styleId="25E14AAD11164E07B3C43474BF746EB3">
    <w:name w:val="25E14AAD11164E07B3C43474BF746EB3"/>
  </w:style>
  <w:style w:type="paragraph" w:customStyle="1" w:styleId="F2379B36200A476EA4F886F1CD7C7D1F">
    <w:name w:val="F2379B36200A476EA4F886F1CD7C7D1F"/>
  </w:style>
  <w:style w:type="paragraph" w:customStyle="1" w:styleId="F5DA597F13F248B697CA1E78C3BC30A6">
    <w:name w:val="F5DA597F13F248B697CA1E78C3BC30A6"/>
  </w:style>
  <w:style w:type="paragraph" w:customStyle="1" w:styleId="F73EB39A495041CEB405812BED6E9456">
    <w:name w:val="F73EB39A495041CEB405812BED6E9456"/>
  </w:style>
  <w:style w:type="paragraph" w:customStyle="1" w:styleId="33715BDB82E3475F937768490A0E97D0">
    <w:name w:val="33715BDB82E3475F937768490A0E97D0"/>
  </w:style>
  <w:style w:type="paragraph" w:customStyle="1" w:styleId="776F8806DEB94BAFB2E4C4F7FFB16685">
    <w:name w:val="776F8806DEB94BAFB2E4C4F7FFB16685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F61268C6A21E4EF1894A09C1B88041C8">
    <w:name w:val="F61268C6A21E4EF1894A09C1B88041C8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1C4F7A948A546CFAC3C12A36F96C34A">
    <w:name w:val="61C4F7A948A546CFAC3C12A36F96C34A"/>
  </w:style>
  <w:style w:type="paragraph" w:customStyle="1" w:styleId="D8FEDF15FF95486584C67C8D6216A739">
    <w:name w:val="D8FEDF15FF95486584C67C8D6216A739"/>
  </w:style>
  <w:style w:type="paragraph" w:customStyle="1" w:styleId="CE13F6E3774A45B9B51243FA39940650">
    <w:name w:val="CE13F6E3774A45B9B51243FA39940650"/>
  </w:style>
  <w:style w:type="paragraph" w:customStyle="1" w:styleId="7800D80FE16B4D09B4EA761C8ADACE5B">
    <w:name w:val="7800D80FE16B4D09B4EA761C8ADACE5B"/>
  </w:style>
  <w:style w:type="paragraph" w:customStyle="1" w:styleId="76381605FC674950BEC73D781A1A33EB">
    <w:name w:val="76381605FC674950BEC73D781A1A33E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9DDD99E093F4915BD4A38B7CB1E0ED5">
    <w:name w:val="29DDD99E093F4915BD4A38B7CB1E0ED5"/>
  </w:style>
  <w:style w:type="paragraph" w:customStyle="1" w:styleId="FA02487CE03E4BB7BA9CCD0A0CC07EC3">
    <w:name w:val="FA02487CE03E4BB7BA9CCD0A0CC07EC3"/>
  </w:style>
  <w:style w:type="paragraph" w:customStyle="1" w:styleId="6FCB03F2519048A4A621E80A6F5EE050">
    <w:name w:val="6FCB03F2519048A4A621E80A6F5EE050"/>
  </w:style>
  <w:style w:type="paragraph" w:customStyle="1" w:styleId="07A39F9C5A884DD18B237BFF3A247323">
    <w:name w:val="07A39F9C5A884DD18B237BFF3A247323"/>
  </w:style>
  <w:style w:type="paragraph" w:customStyle="1" w:styleId="1DB78779C3A94324BECE2FF5708F4892">
    <w:name w:val="1DB78779C3A94324BECE2FF5708F4892"/>
  </w:style>
  <w:style w:type="paragraph" w:customStyle="1" w:styleId="ACAD30F5DE7C4960A42B8B79601263D2">
    <w:name w:val="ACAD30F5DE7C4960A42B8B79601263D2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428F70177E4B4E7E9682C5C9D418804F">
    <w:name w:val="428F70177E4B4E7E9682C5C9D418804F"/>
  </w:style>
  <w:style w:type="character" w:styleId="PlaceholderText">
    <w:name w:val="Placeholder Text"/>
    <w:basedOn w:val="DefaultParagraphFont"/>
    <w:uiPriority w:val="99"/>
    <w:semiHidden/>
    <w:rsid w:val="00C75948"/>
    <w:rPr>
      <w:color w:val="808080"/>
    </w:rPr>
  </w:style>
  <w:style w:type="paragraph" w:customStyle="1" w:styleId="97CE432989984F3682628A2E2588FA0E">
    <w:name w:val="97CE432989984F3682628A2E2588FA0E"/>
    <w:rsid w:val="00C75948"/>
  </w:style>
  <w:style w:type="paragraph" w:customStyle="1" w:styleId="9A4DE2DA8C874C278C92263CE78CF69A">
    <w:name w:val="9A4DE2DA8C874C278C92263CE78CF69A"/>
    <w:rsid w:val="00C75948"/>
  </w:style>
  <w:style w:type="paragraph" w:customStyle="1" w:styleId="0AFEF3FFDFE1473D8ABCE0ACF6B7C3DE">
    <w:name w:val="0AFEF3FFDFE1473D8ABCE0ACF6B7C3DE"/>
    <w:rsid w:val="00C75948"/>
  </w:style>
  <w:style w:type="paragraph" w:customStyle="1" w:styleId="82A7D6813BC6419F94194B855DCA4716">
    <w:name w:val="82A7D6813BC6419F94194B855DCA4716"/>
    <w:rsid w:val="00C75948"/>
  </w:style>
  <w:style w:type="paragraph" w:customStyle="1" w:styleId="A12B1A9691F941FEA3DDD4134D8E9875">
    <w:name w:val="A12B1A9691F941FEA3DDD4134D8E9875"/>
    <w:rsid w:val="00C75948"/>
  </w:style>
  <w:style w:type="paragraph" w:customStyle="1" w:styleId="6BE50EB28F1C45888A57C31D23797E07">
    <w:name w:val="6BE50EB28F1C45888A57C31D23797E07"/>
    <w:rsid w:val="00C75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2019-11-18T05:46:00Z</dcterms:created>
  <dcterms:modified xsi:type="dcterms:W3CDTF">2019-11-18T05:53:00Z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