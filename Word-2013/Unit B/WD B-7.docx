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160" w:rsidRDefault="00947160">
      <w:bookmarkStart w:id="0" w:name="_GoBack"/>
      <w:bookmarkEnd w:id="0"/>
    </w:p>
    <w:sectPr w:rsidR="00947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60"/>
    <w:rsid w:val="00371C7F"/>
    <w:rsid w:val="00455BD5"/>
    <w:rsid w:val="005A12CA"/>
    <w:rsid w:val="006A6D38"/>
    <w:rsid w:val="007F139E"/>
    <w:rsid w:val="00947160"/>
    <w:rsid w:val="009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0F397-8B66-459F-8844-FC08B9E7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 Tan</dc:creator>
  <cp:keywords/>
  <dc:description/>
  <cp:lastModifiedBy>Gun Tan</cp:lastModifiedBy>
  <cp:revision>2</cp:revision>
  <dcterms:created xsi:type="dcterms:W3CDTF">2019-11-18T06:00:00Z</dcterms:created>
  <dcterms:modified xsi:type="dcterms:W3CDTF">2019-11-18T06:00:00Z</dcterms:modified>
</cp:coreProperties>
</file>